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A8" w:rsidRDefault="00650A14">
      <w:r>
        <w:t>vkjgvfkjfv</w:t>
      </w:r>
      <w:bookmarkStart w:id="0" w:name="_GoBack"/>
      <w:bookmarkEnd w:id="0"/>
    </w:p>
    <w:sectPr w:rsidR="0066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14"/>
    <w:rsid w:val="00650A14"/>
    <w:rsid w:val="0066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2EC9"/>
  <w15:chartTrackingRefBased/>
  <w15:docId w15:val="{72FDD029-84E7-44B3-AE2F-EA8FE27E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bb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Dibba</dc:creator>
  <cp:keywords/>
  <dc:description/>
  <cp:lastModifiedBy>Dibba</cp:lastModifiedBy>
  <cp:revision>1</cp:revision>
  <dcterms:created xsi:type="dcterms:W3CDTF">2016-02-11T07:18:00Z</dcterms:created>
  <dcterms:modified xsi:type="dcterms:W3CDTF">2016-02-11T07:19:00Z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